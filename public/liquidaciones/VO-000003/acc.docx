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0"/>
          <w:szCs w:val="0"/>
        </w:rPr>
      </w:pPr>
      <w:rPr/>
      <w:r>
        <w:rPr/>
        <w:pict>
          <v:group style="position:absolute;margin-left:18.360001pt;margin-top:109.160004pt;width:260.64pt;height:73.2pt;mso-position-horizontal-relative:page;mso-position-vertical-relative:page;z-index:-189" coordorigin="367,2183" coordsize="5213,1464">
            <v:shape style="position:absolute;left:367;top:2183;width:5213;height:1464" coordorigin="367,2183" coordsize="5213,1464" path="m5580,2302l5562,2239,5513,2196,487,2183,464,2185,406,2215,372,2270,367,3528,369,3551,399,3609,454,3643,5460,3647,5483,3645,5542,3616,5576,3560,5580,2302xe" filled="f" stroked="t" strokeweight=".7199pt" strokecolor="#000000">
              <v:path arrowok="t"/>
            </v:shape>
          </v:group>
          <w10:wrap type="none"/>
        </w:pict>
      </w:r>
      <w:r>
        <w:rPr/>
        <w:pict>
          <v:group style="position:absolute;margin-left:288.359985pt;margin-top:109.160004pt;width:259.92pt;height:73.2pt;mso-position-horizontal-relative:page;mso-position-vertical-relative:page;z-index:-188" coordorigin="5767,2183" coordsize="5198,1464">
            <v:shape style="position:absolute;left:5767;top:2183;width:5198;height:1464" coordorigin="5767,2183" coordsize="5198,1464" path="m10966,2302l10947,2239,10899,2196,5887,2183,5864,2185,5806,2215,5772,2270,5767,3528,5769,3551,5799,3609,5854,3643,10846,3647,10869,3645,10927,3616,10961,3560,10966,2302xe" filled="f" stroked="t" strokeweight=".7199pt" strokecolor="#000000">
              <v:path arrowok="t"/>
            </v:shape>
          </v:group>
          <w10:wrap type="none"/>
        </w:pict>
      </w:r>
      <w:r>
        <w:rPr/>
        <w:pict>
          <v:group style="position:absolute;margin-left:18.360001pt;margin-top:226.759995pt;width:530.64pt;height:26.88pt;mso-position-horizontal-relative:page;mso-position-vertical-relative:page;z-index:-187" coordorigin="367,4535" coordsize="10613,538">
            <v:shape style="position:absolute;left:367;top:4535;width:10613;height:538" coordorigin="367,4535" coordsize="10613,538" path="m10980,4652l10961,4589,10913,4547,487,4535,464,4537,405,4567,371,4622,367,4956,369,4978,399,5036,456,5069,10860,5073,10883,5071,10942,5041,10976,4986,10980,4652xe" filled="f" stroked="t" strokeweight=".7199pt" strokecolor="#000000">
              <v:path arrowok="t"/>
            </v:shape>
          </v:group>
          <w10:wrap type="none"/>
        </w:pict>
      </w:r>
      <w:r>
        <w:rPr/>
        <w:pict>
          <v:shape style="position:absolute;margin-left:18pt;margin-top:18.080pt;width:143.28pt;height:72.72pt;mso-position-horizontal-relative:page;mso-position-vertical-relative:page;z-index:-186" type="#_x0000_t75">
            <v:imagedata r:id="rId7" o:title=""/>
          </v:shape>
        </w:pict>
      </w:r>
      <w:r>
        <w:rPr/>
        <w:pict>
          <v:group style="position:absolute;margin-left:332.880005pt;margin-top:625.76001pt;width:171.84pt;height:.1pt;mso-position-horizontal-relative:page;mso-position-vertical-relative:page;z-index:-185" coordorigin="6658,12515" coordsize="3437,2">
            <v:shape style="position:absolute;left:6658;top:12515;width:3437;height:2" coordorigin="6658,12515" coordsize="3437,0" path="m6658,12515l10094,12515e" filled="f" stroked="t" strokeweight=".7199pt" strokecolor="#000000">
              <v:path arrowok="t"/>
            </v:shape>
          </v:group>
          <w10:wrap type="none"/>
        </w:pict>
      </w:r>
      <w:r>
        <w:rPr/>
        <w:pict>
          <v:group style="position:absolute;margin-left:476.880005pt;margin-top:492.799988pt;width:62.16pt;height:.1pt;mso-position-horizontal-relative:page;mso-position-vertical-relative:page;z-index:-184" coordorigin="9538,9856" coordsize="1243,2">
            <v:shape style="position:absolute;left:9538;top:9856;width:1243;height:2" coordorigin="9538,9856" coordsize="1243,0" path="m9538,9856l10781,9856e" filled="f" stroked="t" strokeweight=".7199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9.880005pt;margin-top:34.270813pt;width:117.295883pt;height:40.8799pt;mso-position-horizontal-relative:page;mso-position-vertical-relative:page;z-index:-183" type="#_x0000_t202" filled="f" stroked="f">
            <v:textbox inset="0,0,0,0">
              <w:txbxContent>
                <w:p>
                  <w:pPr>
                    <w:spacing w:before="3" w:after="0" w:line="265" w:lineRule="auto"/>
                    <w:ind w:left="20" w:right="816"/>
                    <w:jc w:val="left"/>
                    <w:rPr>
                      <w:rFonts w:ascii="Verdana" w:hAnsi="Verdana" w:cs="Verdana" w:eastAsia="Verdana"/>
                      <w:sz w:val="10"/>
                      <w:szCs w:val="10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K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4</w:t>
                  </w:r>
                </w:p>
                <w:p>
                  <w:pPr>
                    <w:spacing w:before="4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0"/>
                      <w:szCs w:val="10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rc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so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de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ga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Td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7</w:t>
                  </w:r>
                </w:p>
                <w:p>
                  <w:pPr>
                    <w:spacing w:before="13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0"/>
                      <w:szCs w:val="10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rc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Z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Td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2</w:t>
                  </w:r>
                </w:p>
                <w:p>
                  <w:pPr>
                    <w:spacing w:before="13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0"/>
                      <w:szCs w:val="10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rc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Z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Td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5</w:t>
                  </w:r>
                </w:p>
                <w:p>
                  <w:pPr>
                    <w:spacing w:before="13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0"/>
                      <w:szCs w:val="10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rc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Td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2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0"/>
                      <w:szCs w:val="10"/>
                      <w:spacing w:val="0"/>
                      <w:w w:val="100"/>
                    </w:rPr>
                    <w:t>5</w:t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7.160004pt;margin-top:49.375656pt;width:123.277185pt;height:11.1199pt;mso-position-horizontal-relative:page;mso-position-vertical-relative:page;z-index:-182" type="#_x0000_t202" filled="f" stroked="f">
            <v:textbox inset="0,0,0,0">
              <w:txbxContent>
                <w:p>
                  <w:pPr>
                    <w:spacing w:before="0" w:after="0" w:line="209" w:lineRule="exact"/>
                    <w:ind w:left="20" w:right="-47"/>
                    <w:jc w:val="left"/>
                    <w:rPr>
                      <w:rFonts w:ascii="Verdana" w:hAnsi="Verdana" w:cs="Verdana" w:eastAsia="Verdana"/>
                      <w:sz w:val="18"/>
                      <w:szCs w:val="18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0"/>
                    </w:rPr>
                    <w:t>MA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0"/>
                    </w:rPr>
                    <w:t>#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-1"/>
                      <w:w w:val="101"/>
                    </w:rPr>
                    <w:t>3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1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.399994pt;margin-top:93.956558pt;width:59.579258pt;height:8pt;mso-position-horizontal-relative:page;mso-position-vertical-relative:page;z-index:-181" type="#_x0000_t202" filled="f" stroked="f">
            <v:textbox inset="0,0,0,0">
              <w:txbxContent>
                <w:p>
                  <w:pPr>
                    <w:spacing w:before="0" w:after="0" w:line="144" w:lineRule="exact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6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/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/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.879999pt;margin-top:120.28241pt;width:83.987701pt;height:42.39415pt;mso-position-horizontal-relative:page;mso-position-vertical-relative:page;z-index:-180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-21" w:right="65"/>
                    <w:jc w:val="righ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99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99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4"/>
                      <w:w w:val="99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99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99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99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99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99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99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27" w:after="0" w:line="272" w:lineRule="auto"/>
                    <w:ind w:left="1011" w:firstLine="-864"/>
                    <w:jc w:val="righ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az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</w:p>
                <w:p>
                  <w:pPr>
                    <w:spacing w:before="0" w:after="0" w:line="144" w:lineRule="exact"/>
                    <w:jc w:val="righ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(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)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(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a)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5.880005pt;margin-top:121.002411pt;width:103.533761pt;height:8.960pt;mso-position-horizontal-relative:page;mso-position-vertical-relative:page;z-index:-179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5.879997pt;margin-top:129.956558pt;width:150.437876pt;height:24.56pt;mso-position-horizontal-relative:page;mso-position-vertical-relative:page;z-index:-178" type="#_x0000_t202" filled="f" stroked="f">
            <v:textbox inset="0,0,0,0">
              <w:txbxContent>
                <w:p>
                  <w:pPr>
                    <w:spacing w:before="0" w:after="0" w:line="144" w:lineRule="exact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K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S.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.L.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22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MA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LA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MA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17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9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3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640015pt;margin-top:130.676559pt;width:66.19977pt;height:41.12pt;mso-position-horizontal-relative:page;mso-position-vertical-relative:page;z-index:-177" type="#_x0000_t202" filled="f" stroked="f">
            <v:textbox inset="0,0,0,0">
              <w:txbxContent>
                <w:p>
                  <w:pPr>
                    <w:spacing w:before="0" w:after="0" w:line="144" w:lineRule="exact"/>
                    <w:jc w:val="righ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</w:p>
                <w:p>
                  <w:pPr>
                    <w:spacing w:before="22" w:after="0" w:line="271" w:lineRule="auto"/>
                    <w:ind w:left="166" w:firstLine="-168"/>
                    <w:jc w:val="righ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Va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z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azo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Pa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5.880005pt;margin-top:130.676559pt;width:96.186765pt;height:41.12pt;mso-position-horizontal-relative:page;mso-position-vertical-relative:page;z-index:-176" type="#_x0000_t202" filled="f" stroked="f">
            <v:textbox inset="0,0,0,0">
              <w:txbxContent>
                <w:p>
                  <w:pPr>
                    <w:spacing w:before="0" w:after="0" w:line="144" w:lineRule="exact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.V.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%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22" w:after="0" w:line="268" w:lineRule="auto"/>
                    <w:ind w:left="20" w:right="117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5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.879999pt;margin-top:195.328262pt;width:486.790504pt;height:20.240pt;mso-position-horizontal-relative:page;mso-position-vertical-relative:page;z-index:-175" type="#_x0000_t202" filled="f" stroked="f">
            <v:textbox inset="0,0,0,0">
              <w:txbxContent>
                <w:p>
                  <w:pPr>
                    <w:spacing w:before="0" w:after="0" w:line="185" w:lineRule="exact"/>
                    <w:ind w:left="1170" w:right="-44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ñ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Por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,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oli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,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om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4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mos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4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2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tra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rta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omo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.68pt;margin-top:236.442413pt;width:9.405427pt;height:8.960pt;mso-position-horizontal-relative:page;mso-position-vertical-relative:page;z-index:-174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.880001pt;margin-top:236.442413pt;width:26.138951pt;height:8.960pt;mso-position-horizontal-relative:page;mso-position-vertical-relative:page;z-index:-173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319901pt;margin-top:236.442413pt;width:55.275927pt;height:8.960pt;mso-position-horizontal-relative:page;mso-position-vertical-relative:page;z-index:-172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tabs>
                      <w:tab w:pos="860" w:val="left"/>
                    </w:tabs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ab/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2.679993pt;margin-top:236.442413pt;width:79.12791pt;height:8.960pt;mso-position-horizontal-relative:page;mso-position-vertical-relative:page;z-index:-171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0.600006pt;margin-top:236.442413pt;width:31.633832pt;height:8.960pt;mso-position-horizontal-relative:page;mso-position-vertical-relative:page;z-index:-170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3.799988pt;margin-top:236.442413pt;width:42.226111pt;height:8.960pt;mso-position-horizontal-relative:page;mso-position-vertical-relative:page;z-index:-169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6.440002pt;margin-top:236.442413pt;width:42.794243pt;height:8.960pt;mso-position-horizontal-relative:page;mso-position-vertical-relative:page;z-index:-168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282158pt;margin-top:263.322418pt;width:6.423881pt;height:8.960pt;mso-position-horizontal-relative:page;mso-position-vertical-relative:page;z-index:-167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.159901pt;margin-top:263.322418pt;width:28.03036pt;height:8.960pt;mso-position-horizontal-relative:page;mso-position-vertical-relative:page;z-index:-166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3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.803596pt;margin-top:263.322418pt;width:37.64551pt;height:8.960pt;mso-position-horizontal-relative:page;mso-position-vertical-relative:page;z-index:-165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3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6.600006pt;margin-top:263.322418pt;width:203.987062pt;height:212.48pt;mso-position-horizontal-relative:page;mso-position-vertical-relative:page;z-index:-164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K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84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W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84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84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84" w:after="0" w:line="358" w:lineRule="auto"/>
                    <w:ind w:left="68" w:right="9" w:firstLine="-48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3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bps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z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bps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z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bps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W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0" w:after="0" w:line="358" w:lineRule="auto"/>
                    <w:ind w:left="20" w:right="639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w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0" w:after="0" w:line="358" w:lineRule="auto"/>
                    <w:ind w:left="20" w:right="1108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w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(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3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)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0" w:after="0" w:line="358" w:lineRule="auto"/>
                    <w:ind w:left="20" w:right="637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0" w:after="0" w:line="358" w:lineRule="auto"/>
                    <w:ind w:left="20" w:right="787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w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z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0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f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h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w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k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84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8.042145pt;margin-top:263.322418pt;width:30.667673pt;height:8.960pt;mso-position-horizontal-relative:page;mso-position-vertical-relative:page;z-index:-163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5.482849pt;margin-top:263.322418pt;width:26.346377pt;height:8.960pt;mso-position-horizontal-relative:page;mso-position-vertical-relative:page;z-index:-162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8.440002pt;margin-top:264.116547pt;width:32.747414pt;height:8pt;mso-position-horizontal-relative:page;mso-position-vertical-relative:page;z-index:-161" type="#_x0000_t202" filled="f" stroked="f">
            <v:textbox inset="0,0,0,0">
              <w:txbxContent>
                <w:p>
                  <w:pPr>
                    <w:spacing w:before="0" w:after="0" w:line="144" w:lineRule="exact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4.359985pt;margin-top:497.562408pt;width:41.446557pt;height:8.960pt;mso-position-horizontal-relative:page;mso-position-vertical-relative:page;z-index:-160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$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4.764343pt;margin-top:497.562408pt;width:26.346377pt;height:8.960pt;mso-position-horizontal-relative:page;mso-position-vertical-relative:page;z-index:-159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8.679993pt;margin-top:513.402527pt;width:37.633430pt;height:8.960pt;mso-position-horizontal-relative:page;mso-position-vertical-relative:page;z-index:-158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/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5.484314pt;margin-top:513.402527pt;width:26.346377pt;height:8.960pt;mso-position-horizontal-relative:page;mso-position-vertical-relative:page;z-index:-157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3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.879999pt;margin-top:539.728271pt;width:481.307741pt;height:20.240pt;mso-position-horizontal-relative:page;mso-position-vertical-relative:page;z-index:-156" type="#_x0000_t202" filled="f" stroked="f">
            <v:textbox inset="0,0,0,0">
              <w:txbxContent>
                <w:p>
                  <w:pPr>
                    <w:spacing w:before="0" w:after="0" w:line="185" w:lineRule="exact"/>
                    <w:ind w:left="1170" w:right="-44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otro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,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q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mos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3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q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2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ta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q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9pt;margin-top:630.28241pt;width:119.216154pt;height:18.8pt;mso-position-horizontal-relative:page;mso-position-vertical-relative:page;z-index:-155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-10" w:right="-30"/>
                    <w:jc w:val="center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D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5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Y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7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99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99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  <w:p>
                  <w:pPr>
                    <w:spacing w:before="26" w:after="0" w:line="240" w:lineRule="auto"/>
                    <w:ind w:left="479" w:right="455"/>
                    <w:jc w:val="center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j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9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de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4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99"/>
                    </w:rPr>
                    <w:t>V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99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99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99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99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99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.879999pt;margin-top:632.03656pt;width:171.932468pt;height:16.16pt;mso-position-horizontal-relative:page;mso-position-vertical-relative:page;z-index:-154" type="#_x0000_t202" filled="f" stroked="f">
            <v:textbox inset="0,0,0,0">
              <w:txbxContent>
                <w:p>
                  <w:pPr>
                    <w:spacing w:before="0" w:after="0" w:line="144" w:lineRule="exact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2"/>
                      <w:w w:val="100"/>
                    </w:rPr>
                    <w:t>q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o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t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9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4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2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4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9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3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4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5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</w:r>
                </w:p>
                <w:p>
                  <w:pPr>
                    <w:spacing w:before="17" w:after="0" w:line="240" w:lineRule="auto"/>
                    <w:ind w:left="20" w:right="-2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4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l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6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0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2"/>
                      <w:szCs w:val="12"/>
                      <w:spacing w:val="-1"/>
                      <w:w w:val="100"/>
                    </w:rPr>
                    <w:t> </w:t>
                  </w:r>
                  <w:hyperlink r:id="rId8"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  <w:t>c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1"/>
                        <w:w w:val="100"/>
                      </w:rPr>
                      <w:t>o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1"/>
                        <w:w w:val="100"/>
                      </w:rPr>
                      <w:t>m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2"/>
                        <w:w w:val="100"/>
                      </w:rPr>
                      <w:t>p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1"/>
                        <w:w w:val="100"/>
                      </w:rPr>
                      <w:t>u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2"/>
                        <w:w w:val="100"/>
                      </w:rPr>
                      <w:t>p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  <w:t>a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4"/>
                        <w:w w:val="100"/>
                      </w:rPr>
                      <w:t>l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  <w:t>ac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1"/>
                        <w:w w:val="100"/>
                      </w:rPr>
                      <w:t>e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  <w:t>@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1"/>
                        <w:w w:val="100"/>
                      </w:rPr>
                      <w:t>m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1"/>
                        <w:w w:val="100"/>
                      </w:rPr>
                      <w:t>e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1"/>
                        <w:w w:val="100"/>
                      </w:rPr>
                      <w:t>m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1"/>
                        <w:w w:val="100"/>
                      </w:rPr>
                      <w:t>o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2"/>
                        <w:w w:val="100"/>
                      </w:rPr>
                      <w:t>r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1"/>
                        <w:w w:val="100"/>
                      </w:rPr>
                      <w:t>y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1"/>
                        <w:w w:val="100"/>
                      </w:rPr>
                      <w:t>k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4"/>
                        <w:w w:val="100"/>
                      </w:rPr>
                      <w:t>i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1"/>
                        <w:w w:val="100"/>
                      </w:rPr>
                      <w:t>n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2"/>
                        <w:w w:val="100"/>
                      </w:rPr>
                      <w:t>g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  <w:t>s.c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1"/>
                        <w:w w:val="100"/>
                      </w:rPr>
                      <w:t>o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-1"/>
                        <w:w w:val="100"/>
                      </w:rPr>
                      <w:t>m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  <w:t>.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2"/>
                        <w:w w:val="100"/>
                      </w:rPr>
                      <w:t>p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  <w:t>e</w:t>
                    </w:r>
                    <w:r>
                      <w:rPr>
                        <w:rFonts w:ascii="Verdana" w:hAnsi="Verdana" w:cs="Verdana" w:eastAsia="Verdana"/>
                        <w:sz w:val="12"/>
                        <w:szCs w:val="12"/>
                        <w:spacing w:val="0"/>
                        <w:w w:val="100"/>
                      </w:rPr>
                    </w:r>
                  </w:hyperlink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440001pt;margin-top:810.76239pt;width:77.368687pt;height:8.960pt;mso-position-horizontal-relative:page;mso-position-vertical-relative:page;z-index:-153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pB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e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r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u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S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C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3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®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7.480011pt;margin-top:810.76239pt;width:37.640198pt;height:8.960pt;mso-position-horizontal-relative:page;mso-position-vertical-relative:page;z-index:-152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P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g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5"/>
                      <w:w w:val="100"/>
                    </w:rPr>
                    <w:t>i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n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2"/>
                      <w:w w:val="100"/>
                    </w:rPr>
                    <w:t>.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-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8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8.119995pt;margin-top:810.76239pt;width:90.456253pt;height:8.960pt;mso-position-horizontal-relative:page;mso-position-vertical-relative:page;z-index:-151" type="#_x0000_t202" filled="f" stroked="f">
            <v:textbox inset="0,0,0,0">
              <w:txbxContent>
                <w:p>
                  <w:pPr>
                    <w:spacing w:before="0" w:after="0" w:line="165" w:lineRule="exact"/>
                    <w:ind w:left="20" w:right="-41"/>
                    <w:jc w:val="left"/>
                    <w:rPr>
                      <w:rFonts w:ascii="Verdana" w:hAnsi="Verdana" w:cs="Verdana" w:eastAsia="Verdana"/>
                      <w:sz w:val="14"/>
                      <w:szCs w:val="14"/>
                    </w:rPr>
                  </w:pPr>
                  <w:rPr/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6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/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/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7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1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0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8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"/>
                      <w:w w:val="100"/>
                    </w:rPr>
                    <w:t>: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2"/>
                      <w:w w:val="100"/>
                    </w:rPr>
                    <w:t>1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2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-10"/>
                      <w:w w:val="100"/>
                    </w:rPr>
                    <w:t> 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1"/>
                      <w:w w:val="100"/>
                    </w:rPr>
                    <w:t>A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  <w:t>M</w:t>
                  </w:r>
                  <w:r>
                    <w:rPr>
                      <w:rFonts w:ascii="Verdana" w:hAnsi="Verdana" w:cs="Verdana" w:eastAsia="Verdana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6.880005pt;margin-top:481.799988pt;width:62.16pt;height:12pt;mso-position-horizontal-relative:page;mso-position-vertical-relative:page;z-index:-150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2.880005pt;margin-top:614.76001pt;width:171.84pt;height:12pt;mso-position-horizontal-relative:page;mso-position-vertical-relative:page;z-index:-149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Pr/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</v:shape>
        </w:pict>
      </w:r>
    </w:p>
    <w:sectPr>
      <w:type w:val="continuous"/>
      <w:pgSz w:w="1190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hyperlink" Target="mailto:compupalace@memorykings.com.p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2017-06-21T11:11:21Z</dcterms:created>
  <dcterms:modified xsi:type="dcterms:W3CDTF">2017-06-21T11:11:21Z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2017-06-21T00:00:00Z</vt:filetime>
  </property>
  <property fmtid="{D5CDD505-2E9C-101B-9397-08002B2CF9AE}" pid="3" name="LastSaved">
    <vt:filetime>2017-06-21T00:00:00Z</vt:filetime>
  </property>
</Properties>
</file>